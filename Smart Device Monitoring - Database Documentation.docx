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F09A7" w14:textId="41B469C6" w:rsidR="00211612" w:rsidRDefault="00067C32" w:rsidP="002C3B3B">
      <w:pPr>
        <w:jc w:val="center"/>
        <w:rPr>
          <w:b/>
          <w:u w:val="single"/>
        </w:rPr>
      </w:pPr>
      <w:r w:rsidRPr="00067C32">
        <w:rPr>
          <w:b/>
          <w:u w:val="single"/>
        </w:rPr>
        <w:t>Database</w:t>
      </w:r>
      <w:r w:rsidR="000548E4">
        <w:rPr>
          <w:b/>
          <w:u w:val="single"/>
        </w:rPr>
        <w:t xml:space="preserve"> Design</w:t>
      </w:r>
      <w:r w:rsidRPr="00067C32">
        <w:rPr>
          <w:b/>
          <w:u w:val="single"/>
        </w:rPr>
        <w:t xml:space="preserve"> Documentation</w:t>
      </w:r>
    </w:p>
    <w:p w14:paraId="0A645071" w14:textId="456EC2B6" w:rsidR="009F661F" w:rsidRPr="009F661F" w:rsidRDefault="009F661F" w:rsidP="009F661F">
      <w:pPr>
        <w:rPr>
          <w:b/>
        </w:rPr>
      </w:pPr>
      <w:r>
        <w:rPr>
          <w:b/>
        </w:rPr>
        <w:t>Database design before implementation of web2py</w:t>
      </w:r>
      <w:bookmarkStart w:id="0" w:name="_GoBack"/>
      <w:bookmarkEnd w:id="0"/>
    </w:p>
    <w:p w14:paraId="48688E42" w14:textId="2F81306E" w:rsidR="00C71F25" w:rsidRPr="00C71F25" w:rsidRDefault="00C71F25" w:rsidP="00C71F25">
      <w:pPr>
        <w:rPr>
          <w:b/>
        </w:rPr>
      </w:pPr>
      <w:r w:rsidRPr="00C71F25">
        <w:rPr>
          <w:b/>
        </w:rPr>
        <w:t>Table 1</w:t>
      </w:r>
    </w:p>
    <w:p w14:paraId="09F92880" w14:textId="31AFD613" w:rsidR="00C71F25" w:rsidRPr="00C71F25" w:rsidRDefault="00067C32" w:rsidP="00067C32">
      <w:r>
        <w:t>A database will store the smart devices</w:t>
      </w:r>
      <w:r w:rsidR="002C3B3B">
        <w:t>. A table</w:t>
      </w:r>
      <w:r>
        <w:t xml:space="preserve"> will include</w:t>
      </w:r>
      <w:r w:rsidR="002C3B3B">
        <w:t xml:space="preserve"> the devices</w:t>
      </w:r>
      <w:r w:rsidR="000548E4">
        <w:t>’</w:t>
      </w:r>
      <w:r w:rsidR="002C3B3B">
        <w:t xml:space="preserve"> name</w:t>
      </w:r>
      <w:r w:rsidR="000548E4">
        <w:t>s</w:t>
      </w:r>
      <w:r w:rsidR="002C3B3B">
        <w:t xml:space="preserve"> and</w:t>
      </w:r>
      <w:r>
        <w:t xml:space="preserve"> other attributes such as the time and date the devi</w:t>
      </w:r>
      <w:r w:rsidR="000548E4">
        <w:t>ce was first online and the time</w:t>
      </w:r>
      <w:r>
        <w:t xml:space="preserve"> and date the device was last online. It will state who owns each device. It will also store device specific attributes such as device</w:t>
      </w:r>
      <w:r w:rsidR="002C3B3B">
        <w:t>s current</w:t>
      </w:r>
      <w:r>
        <w:t xml:space="preserve"> temperature, ambient temperature, internal temperature, lumens, decibels, battery, and/or status. </w:t>
      </w:r>
    </w:p>
    <w:p w14:paraId="77CABB29" w14:textId="4F4FCC39" w:rsidR="00C71F25" w:rsidRDefault="00C71F25" w:rsidP="002C3B3B">
      <w:r>
        <w:rPr>
          <w:b/>
        </w:rPr>
        <w:t>Table 2</w:t>
      </w:r>
    </w:p>
    <w:p w14:paraId="2B827061" w14:textId="641FF543" w:rsidR="002C3B3B" w:rsidRDefault="002C3B3B" w:rsidP="002C3B3B">
      <w:r>
        <w:t xml:space="preserve">A second table will store the devices’ readings at different timestamps. This data can be used for analysis. This table will only include device specific attributes such as devices temperature, ambient temperature, internal temperature, lumens, decibels, battery, and/or status, at different times.  </w:t>
      </w:r>
    </w:p>
    <w:p w14:paraId="3910EEC5" w14:textId="2567349D" w:rsidR="00C71F25" w:rsidRDefault="00C71F25" w:rsidP="002C3B3B">
      <w:pPr>
        <w:rPr>
          <w:b/>
        </w:rPr>
      </w:pPr>
      <w:r>
        <w:rPr>
          <w:b/>
        </w:rPr>
        <w:t>Attributes</w:t>
      </w:r>
    </w:p>
    <w:tbl>
      <w:tblPr>
        <w:tblStyle w:val="TableGrid"/>
        <w:tblW w:w="9493" w:type="dxa"/>
        <w:tblLook w:val="04A0" w:firstRow="1" w:lastRow="0" w:firstColumn="1" w:lastColumn="0" w:noHBand="0" w:noVBand="1"/>
      </w:tblPr>
      <w:tblGrid>
        <w:gridCol w:w="2937"/>
        <w:gridCol w:w="6556"/>
      </w:tblGrid>
      <w:tr w:rsidR="001E2FFA" w14:paraId="53562662" w14:textId="13B66035" w:rsidTr="001E2FFA">
        <w:tc>
          <w:tcPr>
            <w:tcW w:w="2937" w:type="dxa"/>
          </w:tcPr>
          <w:p w14:paraId="476AC31B" w14:textId="03A859C5" w:rsidR="001E2FFA" w:rsidRPr="00C71F25" w:rsidRDefault="001E2FFA" w:rsidP="00C71F25">
            <w:pPr>
              <w:jc w:val="center"/>
              <w:rPr>
                <w:b/>
              </w:rPr>
            </w:pPr>
            <w:r>
              <w:rPr>
                <w:b/>
              </w:rPr>
              <w:t>Attribute</w:t>
            </w:r>
          </w:p>
        </w:tc>
        <w:tc>
          <w:tcPr>
            <w:tcW w:w="6556" w:type="dxa"/>
          </w:tcPr>
          <w:p w14:paraId="65CBB7C6" w14:textId="1EB44AD3" w:rsidR="001E2FFA" w:rsidRDefault="001E2FFA" w:rsidP="00C71F25">
            <w:pPr>
              <w:jc w:val="center"/>
              <w:rPr>
                <w:b/>
              </w:rPr>
            </w:pPr>
            <w:r>
              <w:rPr>
                <w:b/>
              </w:rPr>
              <w:t>Meaning</w:t>
            </w:r>
          </w:p>
        </w:tc>
      </w:tr>
      <w:tr w:rsidR="001E2FFA" w14:paraId="7D796D3C" w14:textId="2006658F" w:rsidTr="001E2FFA">
        <w:tc>
          <w:tcPr>
            <w:tcW w:w="2937" w:type="dxa"/>
          </w:tcPr>
          <w:p w14:paraId="2B0B5651" w14:textId="27A344CA" w:rsidR="001E2FFA" w:rsidRDefault="001E2FFA" w:rsidP="00C71F25">
            <w:pPr>
              <w:jc w:val="center"/>
              <w:rPr>
                <w:b/>
              </w:rPr>
            </w:pPr>
            <w:r>
              <w:t>d</w:t>
            </w:r>
            <w:r w:rsidRPr="00C71F25">
              <w:t>evice_name</w:t>
            </w:r>
          </w:p>
        </w:tc>
        <w:tc>
          <w:tcPr>
            <w:tcW w:w="6556" w:type="dxa"/>
          </w:tcPr>
          <w:p w14:paraId="6CFB3DA9" w14:textId="7696B2DE" w:rsidR="001E2FFA" w:rsidRDefault="00B9701E" w:rsidP="00C71F25">
            <w:pPr>
              <w:jc w:val="center"/>
              <w:rPr>
                <w:b/>
              </w:rPr>
            </w:pPr>
            <w:r>
              <w:t>Name of device added to monitoring system</w:t>
            </w:r>
            <w:r w:rsidR="001E2FFA">
              <w:t>.</w:t>
            </w:r>
          </w:p>
        </w:tc>
      </w:tr>
      <w:tr w:rsidR="001E2FFA" w14:paraId="4489878A" w14:textId="091C7EFA" w:rsidTr="001E2FFA">
        <w:tc>
          <w:tcPr>
            <w:tcW w:w="2937" w:type="dxa"/>
          </w:tcPr>
          <w:p w14:paraId="11625087" w14:textId="1EA30E80" w:rsidR="001E2FFA" w:rsidRDefault="001E2FFA" w:rsidP="00C71F25">
            <w:pPr>
              <w:jc w:val="center"/>
            </w:pPr>
            <w:r>
              <w:t>first_online</w:t>
            </w:r>
          </w:p>
        </w:tc>
        <w:tc>
          <w:tcPr>
            <w:tcW w:w="6556" w:type="dxa"/>
          </w:tcPr>
          <w:p w14:paraId="03B7FDA0" w14:textId="04768C40" w:rsidR="001E2FFA" w:rsidRDefault="001E2FFA" w:rsidP="00C71F25">
            <w:pPr>
              <w:jc w:val="center"/>
            </w:pPr>
            <w:r>
              <w:t>First ti</w:t>
            </w:r>
            <w:r w:rsidR="00B9701E">
              <w:t>me device connected to monitoring system</w:t>
            </w:r>
            <w:r>
              <w:t>.</w:t>
            </w:r>
          </w:p>
        </w:tc>
      </w:tr>
      <w:tr w:rsidR="001E2FFA" w14:paraId="2D71E006" w14:textId="3F0F766E" w:rsidTr="001E2FFA">
        <w:tc>
          <w:tcPr>
            <w:tcW w:w="2937" w:type="dxa"/>
          </w:tcPr>
          <w:p w14:paraId="1CFC64E5" w14:textId="32483D56" w:rsidR="001E2FFA" w:rsidRDefault="001E2FFA" w:rsidP="00C71F25">
            <w:pPr>
              <w:jc w:val="center"/>
            </w:pPr>
            <w:r>
              <w:t>last_online</w:t>
            </w:r>
          </w:p>
        </w:tc>
        <w:tc>
          <w:tcPr>
            <w:tcW w:w="6556" w:type="dxa"/>
          </w:tcPr>
          <w:p w14:paraId="19B770DF" w14:textId="6D19BB03" w:rsidR="001E2FFA" w:rsidRDefault="001E2FFA" w:rsidP="00C71F25">
            <w:pPr>
              <w:jc w:val="center"/>
            </w:pPr>
            <w:r>
              <w:t xml:space="preserve">Last time the device was connected to </w:t>
            </w:r>
            <w:r w:rsidR="00B9701E">
              <w:t>monitoring system</w:t>
            </w:r>
            <w:r>
              <w:t>.</w:t>
            </w:r>
          </w:p>
        </w:tc>
      </w:tr>
      <w:tr w:rsidR="001E2FFA" w14:paraId="39CCF864" w14:textId="1BFDC708" w:rsidTr="001E2FFA">
        <w:tc>
          <w:tcPr>
            <w:tcW w:w="2937" w:type="dxa"/>
          </w:tcPr>
          <w:p w14:paraId="7D8D8251" w14:textId="143CABB7" w:rsidR="001E2FFA" w:rsidRDefault="001E2FFA" w:rsidP="00C71F25">
            <w:pPr>
              <w:jc w:val="center"/>
            </w:pPr>
            <w:r>
              <w:t>owner</w:t>
            </w:r>
          </w:p>
        </w:tc>
        <w:tc>
          <w:tcPr>
            <w:tcW w:w="6556" w:type="dxa"/>
          </w:tcPr>
          <w:p w14:paraId="38CD5F47" w14:textId="50ADC331" w:rsidR="001E2FFA" w:rsidRDefault="001E2FFA" w:rsidP="00C71F25">
            <w:pPr>
              <w:jc w:val="center"/>
            </w:pPr>
            <w:r>
              <w:t>Owner of the device</w:t>
            </w:r>
          </w:p>
        </w:tc>
      </w:tr>
      <w:tr w:rsidR="001E2FFA" w14:paraId="313CDA6E" w14:textId="569446DD" w:rsidTr="001E2FFA">
        <w:tc>
          <w:tcPr>
            <w:tcW w:w="2937" w:type="dxa"/>
          </w:tcPr>
          <w:p w14:paraId="6AE369D1" w14:textId="6A9DF5D7" w:rsidR="001E2FFA" w:rsidRDefault="001E2FFA" w:rsidP="00C71F25">
            <w:pPr>
              <w:jc w:val="center"/>
            </w:pPr>
            <w:r>
              <w:t>device_temp</w:t>
            </w:r>
          </w:p>
        </w:tc>
        <w:tc>
          <w:tcPr>
            <w:tcW w:w="6556" w:type="dxa"/>
          </w:tcPr>
          <w:p w14:paraId="315F5496" w14:textId="1AEC5B6E" w:rsidR="001E2FFA" w:rsidRDefault="00622DA3" w:rsidP="00C71F25">
            <w:pPr>
              <w:jc w:val="center"/>
            </w:pPr>
            <w:r>
              <w:t>The t</w:t>
            </w:r>
            <w:r w:rsidR="001E2FFA">
              <w:t xml:space="preserve">emperature of device </w:t>
            </w:r>
            <w:r>
              <w:t>i</w:t>
            </w:r>
            <w:r w:rsidR="001E2FFA">
              <w:t>s operating at</w:t>
            </w:r>
          </w:p>
        </w:tc>
      </w:tr>
      <w:tr w:rsidR="001E2FFA" w14:paraId="69EDBC59" w14:textId="14DC9511" w:rsidTr="001E2FFA">
        <w:tc>
          <w:tcPr>
            <w:tcW w:w="2937" w:type="dxa"/>
          </w:tcPr>
          <w:p w14:paraId="34D73A56" w14:textId="64DFB249" w:rsidR="001E2FFA" w:rsidRDefault="001E2FFA" w:rsidP="00C71F25">
            <w:pPr>
              <w:jc w:val="center"/>
            </w:pPr>
            <w:r>
              <w:t>ambient_temperature</w:t>
            </w:r>
          </w:p>
        </w:tc>
        <w:tc>
          <w:tcPr>
            <w:tcW w:w="6556" w:type="dxa"/>
          </w:tcPr>
          <w:p w14:paraId="3FE5B216" w14:textId="6893BD22" w:rsidR="001E2FFA" w:rsidRDefault="001E2FFA" w:rsidP="00C71F25">
            <w:pPr>
              <w:jc w:val="center"/>
            </w:pPr>
            <w:r>
              <w:t>The temperature of the room the device is in/operates in</w:t>
            </w:r>
          </w:p>
        </w:tc>
      </w:tr>
      <w:tr w:rsidR="001E2FFA" w14:paraId="1325CAFC" w14:textId="1699BF75" w:rsidTr="001E2FFA">
        <w:tc>
          <w:tcPr>
            <w:tcW w:w="2937" w:type="dxa"/>
          </w:tcPr>
          <w:p w14:paraId="093A0D84" w14:textId="7136DB72" w:rsidR="001E2FFA" w:rsidRDefault="001E2FFA" w:rsidP="00C71F25">
            <w:pPr>
              <w:jc w:val="center"/>
            </w:pPr>
            <w:r>
              <w:t>internal_tempature</w:t>
            </w:r>
          </w:p>
        </w:tc>
        <w:tc>
          <w:tcPr>
            <w:tcW w:w="6556" w:type="dxa"/>
          </w:tcPr>
          <w:p w14:paraId="132525BF" w14:textId="275774AD" w:rsidR="001E2FFA" w:rsidRDefault="001E2FFA" w:rsidP="00C71F25">
            <w:pPr>
              <w:jc w:val="center"/>
            </w:pPr>
            <w:r>
              <w:t xml:space="preserve">Temperature inside the device, for example a fridge or oven </w:t>
            </w:r>
          </w:p>
        </w:tc>
      </w:tr>
      <w:tr w:rsidR="001E2FFA" w14:paraId="00A9D413" w14:textId="5AB27693" w:rsidTr="001E2FFA">
        <w:tc>
          <w:tcPr>
            <w:tcW w:w="2937" w:type="dxa"/>
          </w:tcPr>
          <w:p w14:paraId="73F75373" w14:textId="20984CE9" w:rsidR="001E2FFA" w:rsidRDefault="001E2FFA" w:rsidP="00C71F25">
            <w:pPr>
              <w:jc w:val="center"/>
            </w:pPr>
            <w:r>
              <w:t>lumens</w:t>
            </w:r>
          </w:p>
        </w:tc>
        <w:tc>
          <w:tcPr>
            <w:tcW w:w="6556" w:type="dxa"/>
          </w:tcPr>
          <w:p w14:paraId="72494A07" w14:textId="0883CB75" w:rsidR="001E2FFA" w:rsidRDefault="001E2FFA" w:rsidP="00C71F25">
            <w:pPr>
              <w:jc w:val="center"/>
            </w:pPr>
            <w:r>
              <w:t>Amount of light the device is giving out</w:t>
            </w:r>
          </w:p>
        </w:tc>
      </w:tr>
      <w:tr w:rsidR="001E2FFA" w14:paraId="68D6937D" w14:textId="77777777" w:rsidTr="001E2FFA">
        <w:tc>
          <w:tcPr>
            <w:tcW w:w="2937" w:type="dxa"/>
          </w:tcPr>
          <w:p w14:paraId="080CDE1C" w14:textId="3695A1F1" w:rsidR="001E2FFA" w:rsidRDefault="001E2FFA" w:rsidP="001E2FFA">
            <w:pPr>
              <w:jc w:val="center"/>
            </w:pPr>
            <w:r>
              <w:t>decibels</w:t>
            </w:r>
          </w:p>
        </w:tc>
        <w:tc>
          <w:tcPr>
            <w:tcW w:w="6556" w:type="dxa"/>
          </w:tcPr>
          <w:p w14:paraId="70B19CBB" w14:textId="3DBFDC3C" w:rsidR="001E2FFA" w:rsidRDefault="001E2FFA" w:rsidP="00C71F25">
            <w:pPr>
              <w:jc w:val="center"/>
            </w:pPr>
            <w:r>
              <w:t>Amount of sound the device is making</w:t>
            </w:r>
          </w:p>
        </w:tc>
      </w:tr>
      <w:tr w:rsidR="001E2FFA" w14:paraId="34F36499" w14:textId="77777777" w:rsidTr="001E2FFA">
        <w:tc>
          <w:tcPr>
            <w:tcW w:w="2937" w:type="dxa"/>
          </w:tcPr>
          <w:p w14:paraId="0ABC372B" w14:textId="265FBE14" w:rsidR="001E2FFA" w:rsidRDefault="001E2FFA" w:rsidP="001E2FFA">
            <w:pPr>
              <w:jc w:val="center"/>
            </w:pPr>
            <w:r>
              <w:t>battery</w:t>
            </w:r>
          </w:p>
        </w:tc>
        <w:tc>
          <w:tcPr>
            <w:tcW w:w="6556" w:type="dxa"/>
          </w:tcPr>
          <w:p w14:paraId="719D2723" w14:textId="1A861F9C" w:rsidR="001E2FFA" w:rsidRDefault="001E2FFA" w:rsidP="00C71F25">
            <w:pPr>
              <w:jc w:val="center"/>
            </w:pPr>
            <w:r>
              <w:t>Battery status of device</w:t>
            </w:r>
          </w:p>
        </w:tc>
      </w:tr>
      <w:tr w:rsidR="001E2FFA" w14:paraId="4397DAE4" w14:textId="77777777" w:rsidTr="001E2FFA">
        <w:tc>
          <w:tcPr>
            <w:tcW w:w="2937" w:type="dxa"/>
          </w:tcPr>
          <w:p w14:paraId="40F8135D" w14:textId="1A3855D7" w:rsidR="001E2FFA" w:rsidRDefault="001E2FFA" w:rsidP="001E2FFA">
            <w:pPr>
              <w:jc w:val="center"/>
            </w:pPr>
            <w:r>
              <w:t>status</w:t>
            </w:r>
          </w:p>
        </w:tc>
        <w:tc>
          <w:tcPr>
            <w:tcW w:w="6556" w:type="dxa"/>
          </w:tcPr>
          <w:p w14:paraId="080BB127" w14:textId="68347149" w:rsidR="001E2FFA" w:rsidRDefault="001E2FFA" w:rsidP="00C71F25">
            <w:pPr>
              <w:jc w:val="center"/>
            </w:pPr>
            <w:r>
              <w:t>Open/closed – smart doors</w:t>
            </w:r>
          </w:p>
        </w:tc>
      </w:tr>
    </w:tbl>
    <w:p w14:paraId="461E0836" w14:textId="77777777" w:rsidR="002C3B3B" w:rsidRDefault="002C3B3B" w:rsidP="00067C32">
      <w:pPr>
        <w:rPr>
          <w:b/>
        </w:rPr>
      </w:pPr>
      <w:r>
        <w:rPr>
          <w:b/>
        </w:rPr>
        <w:t>Tables</w:t>
      </w:r>
    </w:p>
    <w:p w14:paraId="092DEAB2" w14:textId="77777777" w:rsidR="002C3B3B" w:rsidRDefault="002C3B3B" w:rsidP="002C3B3B">
      <w:pPr>
        <w:spacing w:line="240" w:lineRule="auto"/>
      </w:pPr>
      <w:r>
        <w:t>CREATE TABLE tbl_device(</w:t>
      </w:r>
      <w:r>
        <w:br/>
        <w:t>device_name VARCHAR(30),</w:t>
      </w:r>
      <w:r>
        <w:br/>
        <w:t>first_online DATETIME,</w:t>
      </w:r>
      <w:r>
        <w:br/>
        <w:t>last_online DATETIME,</w:t>
      </w:r>
      <w:r>
        <w:br/>
        <w:t>owner VARCHAR(30),</w:t>
      </w:r>
      <w:r>
        <w:br/>
        <w:t>device_temp VARCHAR(3),</w:t>
      </w:r>
      <w:r>
        <w:br/>
        <w:t>ambient_temp VARCHAR(3),</w:t>
      </w:r>
      <w:r>
        <w:br/>
        <w:t>internal_temp VARCHAR(3),</w:t>
      </w:r>
      <w:r>
        <w:br/>
        <w:t>lumens VARCHAR(3),</w:t>
      </w:r>
      <w:r>
        <w:br/>
        <w:t>decibels VARCHAR(3),</w:t>
      </w:r>
      <w:r>
        <w:br/>
        <w:t>status VARCHAR(3),</w:t>
      </w:r>
      <w:r>
        <w:br/>
        <w:t>battery VARCHAR(3)</w:t>
      </w:r>
      <w:r>
        <w:br/>
        <w:t>);</w:t>
      </w:r>
    </w:p>
    <w:p w14:paraId="4191516E" w14:textId="77777777" w:rsidR="002C3B3B" w:rsidRPr="002C3B3B" w:rsidRDefault="002C3B3B" w:rsidP="002C3B3B">
      <w:pPr>
        <w:spacing w:line="240" w:lineRule="auto"/>
      </w:pPr>
      <w:r>
        <w:t>CREATE TABLE tbl_readings(</w:t>
      </w:r>
      <w:r>
        <w:br/>
        <w:t>device_temp VARCHAR(3),</w:t>
      </w:r>
      <w:r>
        <w:br/>
        <w:t>ambient_temp VARCHAR(3),</w:t>
      </w:r>
      <w:r>
        <w:br/>
        <w:t>internal_temp VARCHAR(3),</w:t>
      </w:r>
      <w:r>
        <w:br/>
        <w:t>lumens VARCHAR(3),</w:t>
      </w:r>
      <w:r>
        <w:br/>
        <w:t>decibels VARCHAR(3),</w:t>
      </w:r>
      <w:r>
        <w:br/>
      </w:r>
      <w:r>
        <w:lastRenderedPageBreak/>
        <w:t>status VARCHAR(3),</w:t>
      </w:r>
      <w:r>
        <w:br/>
        <w:t>battery VARCHAR(3),</w:t>
      </w:r>
      <w:r>
        <w:br/>
        <w:t>timestamp DATETIME</w:t>
      </w:r>
      <w:r>
        <w:br/>
        <w:t>);</w:t>
      </w:r>
    </w:p>
    <w:p w14:paraId="7EEDCD96" w14:textId="789AA51F" w:rsidR="002C3B3B" w:rsidRPr="00067C32" w:rsidRDefault="002C3B3B" w:rsidP="002C3B3B">
      <w:pPr>
        <w:spacing w:line="276" w:lineRule="auto"/>
      </w:pPr>
      <w:r>
        <w:t xml:space="preserve">No foreign keys and primary keys have been added during the initial creation of the tables for the database, as </w:t>
      </w:r>
      <w:r w:rsidR="00690F4C">
        <w:t>they will be added with web2py.</w:t>
      </w:r>
    </w:p>
    <w:sectPr w:rsidR="002C3B3B" w:rsidRPr="00067C3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A726C" w14:textId="77777777" w:rsidR="00FC1258" w:rsidRDefault="00FC1258" w:rsidP="00067C32">
      <w:pPr>
        <w:spacing w:after="0" w:line="240" w:lineRule="auto"/>
      </w:pPr>
      <w:r>
        <w:separator/>
      </w:r>
    </w:p>
  </w:endnote>
  <w:endnote w:type="continuationSeparator" w:id="0">
    <w:p w14:paraId="57CD7BCE" w14:textId="77777777" w:rsidR="00FC1258" w:rsidRDefault="00FC1258" w:rsidP="0006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CCCC2" w14:textId="77777777" w:rsidR="00FC1258" w:rsidRDefault="00FC1258" w:rsidP="00067C32">
      <w:pPr>
        <w:spacing w:after="0" w:line="240" w:lineRule="auto"/>
      </w:pPr>
      <w:r>
        <w:separator/>
      </w:r>
    </w:p>
  </w:footnote>
  <w:footnote w:type="continuationSeparator" w:id="0">
    <w:p w14:paraId="374E06A7" w14:textId="77777777" w:rsidR="00FC1258" w:rsidRDefault="00FC1258" w:rsidP="00067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329B3" w14:textId="77777777" w:rsidR="002C3B3B" w:rsidRDefault="002C3B3B">
    <w:pPr>
      <w:pStyle w:val="Header"/>
    </w:pPr>
    <w:r>
      <w:tab/>
    </w:r>
    <w:r>
      <w:tab/>
      <w:t>08/05/17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32"/>
    <w:rsid w:val="000548E4"/>
    <w:rsid w:val="00067C32"/>
    <w:rsid w:val="001E2FFA"/>
    <w:rsid w:val="002C3B3B"/>
    <w:rsid w:val="00317637"/>
    <w:rsid w:val="00622DA3"/>
    <w:rsid w:val="00690F4C"/>
    <w:rsid w:val="009F661F"/>
    <w:rsid w:val="00AC37BD"/>
    <w:rsid w:val="00B9701E"/>
    <w:rsid w:val="00C71F25"/>
    <w:rsid w:val="00E92EE0"/>
    <w:rsid w:val="00FC12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06C"/>
  <w15:chartTrackingRefBased/>
  <w15:docId w15:val="{3DFC1829-AD4C-48DC-9B29-70C68A98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32"/>
  </w:style>
  <w:style w:type="paragraph" w:styleId="Footer">
    <w:name w:val="footer"/>
    <w:basedOn w:val="Normal"/>
    <w:link w:val="FooterChar"/>
    <w:uiPriority w:val="99"/>
    <w:unhideWhenUsed/>
    <w:rsid w:val="00067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32"/>
  </w:style>
  <w:style w:type="table" w:styleId="TableGrid">
    <w:name w:val="Table Grid"/>
    <w:basedOn w:val="TableNormal"/>
    <w:uiPriority w:val="39"/>
    <w:rsid w:val="00C7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F1B6BD47</Template>
  <TotalTime>46</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 (i7439021)</dc:creator>
  <cp:keywords/>
  <dc:description/>
  <cp:lastModifiedBy>Leo Edwards (i7439021)</cp:lastModifiedBy>
  <cp:revision>7</cp:revision>
  <dcterms:created xsi:type="dcterms:W3CDTF">2017-05-08T10:58:00Z</dcterms:created>
  <dcterms:modified xsi:type="dcterms:W3CDTF">2017-05-10T15:05:00Z</dcterms:modified>
</cp:coreProperties>
</file>