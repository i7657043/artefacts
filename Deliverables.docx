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458" w:rsidRPr="007C628C" w:rsidRDefault="00D31458" w:rsidP="00D314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</w:t>
      </w:r>
    </w:p>
    <w:p w:rsidR="00D31458" w:rsidRPr="001706F7" w:rsidRDefault="00D31458" w:rsidP="00D31458">
      <w:pPr>
        <w:rPr>
          <w:rFonts w:ascii="Arial" w:hAnsi="Arial" w:cs="Arial"/>
          <w:strike/>
        </w:rPr>
      </w:pPr>
      <w:r w:rsidRPr="001706F7">
        <w:rPr>
          <w:rFonts w:ascii="Arial" w:hAnsi="Arial" w:cs="Arial"/>
          <w:strike/>
        </w:rPr>
        <w:t>User stories</w:t>
      </w:r>
      <w:r>
        <w:rPr>
          <w:rFonts w:ascii="Arial" w:hAnsi="Arial" w:cs="Arial"/>
          <w:strike/>
        </w:rPr>
        <w:t xml:space="preserve"> - Harry</w:t>
      </w:r>
    </w:p>
    <w:p w:rsidR="00D31458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>Requirements - Harry</w:t>
      </w:r>
    </w:p>
    <w:p w:rsidR="00D31458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>Design plans and wireframes - Tom</w:t>
      </w:r>
    </w:p>
    <w:p w:rsidR="00D31458" w:rsidRDefault="00D31458" w:rsidP="00D314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Implementation</w:t>
      </w:r>
    </w:p>
    <w:p w:rsidR="00D31458" w:rsidRPr="007C628C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Repository –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- Everyone</w:t>
      </w:r>
    </w:p>
    <w:p w:rsidR="00D31458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Implementation – server, web-based system, database – Leo, Jordan, Rowan, </w:t>
      </w:r>
      <w:proofErr w:type="spellStart"/>
      <w:r>
        <w:rPr>
          <w:rFonts w:ascii="Arial" w:hAnsi="Arial" w:cs="Arial"/>
        </w:rPr>
        <w:t>Hiten</w:t>
      </w:r>
      <w:proofErr w:type="spellEnd"/>
    </w:p>
    <w:p w:rsidR="00D31458" w:rsidRPr="007C628C" w:rsidRDefault="00D31458" w:rsidP="00D314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Testing</w:t>
      </w:r>
    </w:p>
    <w:p w:rsidR="00D31458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>Test plan - Luke</w:t>
      </w:r>
    </w:p>
    <w:p w:rsidR="00D31458" w:rsidRPr="007C628C" w:rsidRDefault="00D31458" w:rsidP="00D314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Presentation</w:t>
      </w:r>
    </w:p>
    <w:p w:rsidR="00D31458" w:rsidRDefault="00D31458" w:rsidP="00D31458">
      <w:pPr>
        <w:rPr>
          <w:rFonts w:ascii="Arial" w:hAnsi="Arial" w:cs="Arial"/>
        </w:rPr>
      </w:pPr>
      <w:r>
        <w:rPr>
          <w:rFonts w:ascii="Arial" w:hAnsi="Arial" w:cs="Arial"/>
        </w:rPr>
        <w:t>Presentation - Everyone</w:t>
      </w:r>
    </w:p>
    <w:p w:rsidR="0041160E" w:rsidRDefault="0041160E">
      <w:pPr>
        <w:rPr>
          <w:rFonts w:ascii="Arial" w:hAnsi="Arial" w:cs="Arial"/>
        </w:rPr>
      </w:pPr>
      <w:bookmarkStart w:id="0" w:name="_GoBack"/>
      <w:bookmarkEnd w:id="0"/>
    </w:p>
    <w:p w:rsidR="0041160E" w:rsidRPr="002106A1" w:rsidRDefault="0041160E">
      <w:pPr>
        <w:rPr>
          <w:rFonts w:ascii="Arial" w:hAnsi="Arial" w:cs="Arial"/>
        </w:rPr>
      </w:pPr>
    </w:p>
    <w:sectPr w:rsidR="0041160E" w:rsidRPr="0021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0E"/>
    <w:rsid w:val="002106A1"/>
    <w:rsid w:val="0041160E"/>
    <w:rsid w:val="007C628C"/>
    <w:rsid w:val="007F23E2"/>
    <w:rsid w:val="00D31458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98C7-E5B7-41EE-9179-59419F52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67DA59F7</Template>
  <TotalTime>61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Edwards (i7439021)</dc:creator>
  <cp:keywords/>
  <dc:description/>
  <cp:lastModifiedBy>Leo Edwards (i7439021)</cp:lastModifiedBy>
  <cp:revision>2</cp:revision>
  <dcterms:created xsi:type="dcterms:W3CDTF">2017-05-05T12:11:00Z</dcterms:created>
  <dcterms:modified xsi:type="dcterms:W3CDTF">2017-05-05T13:47:00Z</dcterms:modified>
</cp:coreProperties>
</file>